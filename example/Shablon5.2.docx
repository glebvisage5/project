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2</Pages>
  <Words>612</Words>
  <Characters>5092</Characters>
  <CharactersWithSpaces>5740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2023-12-10T00:06:49Z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