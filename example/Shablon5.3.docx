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9938" w:type="dxa"/>
        <w:jc w:val="center"/>
        <w:tblInd w:w="0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3510"/>
        <w:gridCol w:w="1624"/>
        <w:gridCol w:w="1440"/>
        <w:gridCol w:w="3364"/>
      </w:tblGrid>
      <w:tr>
        <w:trPr>
          <w:trHeight w:val="1531" w:hRule="exac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ВХОДЯЩИЙ НОМЕР ВК</w:t>
            </w:r>
          </w:p>
          <w:p>
            <w:pPr>
              <w:pStyle w:val="Normal"/>
              <w:spacing w:lineRule="auto" w:line="240" w:before="60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</w:t>
            </w:r>
          </w:p>
        </w:tc>
        <w:tc>
          <w:tcPr>
            <w:tcW w:w="3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>РЕГИСТРАЦИОННЫЙ номер ПРОГРАММЫ ДЛЯ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эвм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или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Базы Данных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2"/>
                <w:szCs w:val="12"/>
                <w:shd w:fill="auto" w:val="clear"/>
                <w:lang w:eastAsia="ru-RU"/>
              </w:rPr>
              <w:t>в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6"/>
                <w:szCs w:val="16"/>
                <w:shd w:fill="auto" w:val="clear"/>
                <w:lang w:eastAsia="ru-RU"/>
              </w:rPr>
              <w:t xml:space="preserve"> РЕЕСТРЕ</w:t>
            </w:r>
          </w:p>
          <w:p>
            <w:pPr>
              <w:pStyle w:val="Normal"/>
              <w:spacing w:lineRule="auto" w:line="240" w:before="2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регистрации: ____. 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hanging="0" w:left="0"/>
              <w:outlineLvl w:val="3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16"/>
                <w:szCs w:val="16"/>
                <w:shd w:fill="auto" w:val="clear"/>
                <w:lang w:eastAsia="ru-RU"/>
              </w:rPr>
              <w:t xml:space="preserve">РЕГИСТРАЦИОННЫЙ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  <w:lang w:eastAsia="ru-RU"/>
              </w:rPr>
              <w:t>номер заявки</w:t>
            </w:r>
          </w:p>
          <w:p>
            <w:pPr>
              <w:pStyle w:val="Normal"/>
              <w:spacing w:lineRule="auto" w:line="240" w:before="48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ru-RU"/>
              </w:rPr>
              <w:t>_________________________</w:t>
            </w:r>
          </w:p>
          <w:p>
            <w:pPr>
              <w:pStyle w:val="Normal"/>
              <w:spacing w:lineRule="auto" w:line="240" w:before="24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 xml:space="preserve">Дата поступления: _____. _____.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20</w:t>
            </w:r>
            <w:r>
              <w:rPr>
                <w:rFonts w:eastAsia="Calibri" w:cs="Times New Roman" w:ascii="Times New Roman" w:hAnsi="Times New Roman"/>
                <w:b/>
                <w:bCs/>
                <w:sz w:val="16"/>
                <w:szCs w:val="16"/>
                <w:shd w:fill="auto" w:val="clear"/>
                <w:lang w:eastAsia="ru-RU"/>
              </w:rPr>
              <w:t>_______</w:t>
            </w:r>
          </w:p>
        </w:tc>
      </w:tr>
      <w:tr>
        <w:trPr>
          <w:trHeight w:val="1534" w:hRule="exact"/>
        </w:trPr>
        <w:tc>
          <w:tcPr>
            <w:tcW w:w="5134" w:type="dxa"/>
            <w:gridSpan w:val="2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60" w:after="0"/>
              <w:ind w:hanging="0" w:left="0"/>
              <w:jc w:val="center"/>
              <w:outlineLvl w:val="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iCs/>
                <w:sz w:val="20"/>
                <w:szCs w:val="20"/>
                <w:shd w:fill="auto" w:val="clear"/>
                <w:lang w:eastAsia="ru-RU"/>
              </w:rPr>
              <w:t>Дополнение к З А Я В Л Е Н И Ю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192" w:before="0" w:after="0"/>
              <w:ind w:hanging="0" w:left="0"/>
              <w:jc w:val="center"/>
              <w:outlineLvl w:val="2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о государственной регистрации </w:t>
            </w:r>
            <w:r>
              <w:rPr>
                <w:rFonts w:eastAsia="Calibri" w:cs="Times New Roman" w:ascii="Times New Roman" w:hAnsi="Times New Roman"/>
                <w:b/>
                <w:sz w:val="16"/>
                <w:szCs w:val="16"/>
                <w:shd w:fill="auto" w:val="clear"/>
                <w:lang w:eastAsia="ru-RU"/>
              </w:rPr>
              <w:t>(отметить[X])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0" w:name="Флажок1"/>
            <w:bookmarkStart w:id="1" w:name="Флажок1"/>
            <w:bookmarkEnd w:id="1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Программы для ЭВМ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4" w:name="Флажок4"/>
            <w:bookmarkStart w:id="5" w:name="Флажок4"/>
            <w:bookmarkEnd w:id="5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pacing w:val="-8"/>
                <w:sz w:val="18"/>
                <w:szCs w:val="18"/>
                <w:shd w:fill="auto" w:val="clear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В Федеральную службу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6"/>
                <w:sz w:val="18"/>
                <w:szCs w:val="18"/>
                <w:shd w:fill="auto" w:val="clear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Бережковская наб., д. 30, корп.1, г. Москва, Г-59,</w:t>
            </w:r>
          </w:p>
          <w:p>
            <w:pPr>
              <w:pStyle w:val="Normal"/>
              <w:spacing w:lineRule="auto" w:line="240" w:before="4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ГСП-3, 125993</w:t>
            </w:r>
          </w:p>
        </w:tc>
      </w:tr>
      <w:tr>
        <w:trPr>
          <w:trHeight w:val="908" w:hRule="exact"/>
        </w:trPr>
        <w:tc>
          <w:tcPr>
            <w:tcW w:w="9938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</w:rPr>
              <w:t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</w:p>
        </w:tc>
      </w:tr>
      <w:tr>
        <w:trPr>
          <w:trHeight w:val="964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1. Название </w:t>
            </w:r>
            <w:r>
              <w:rPr>
                <w:rFonts w:eastAsia="Calibri"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  <w:lang w:eastAsia="ru-RU"/>
              </w:rPr>
              <w:t>представленной на регистрацию</w:t>
            </w: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 xml:space="preserve"> ПРОГРАММы ДЛЯ ЭВМ ИЛИ БАЗЫ ДАННЫХ</w:t>
              <w:br/>
            </w:r>
          </w:p>
          <w:p>
            <w:pPr>
              <w:pStyle w:val="Normal"/>
              <w:spacing w:lineRule="auto" w:line="24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«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  <w:lang w:val="en-US"/>
              </w:rPr>
              <w:t>{replaceProductName}</w:t>
            </w:r>
            <w:r>
              <w:rPr>
                <w:rFonts w:cs="Times New Roman" w:ascii="Times New Roman" w:hAnsi="Times New Roman"/>
                <w:b/>
                <w:bCs/>
                <w:color w:val="000000"/>
                <w:shd w:fill="auto" w:val="clear"/>
              </w:rPr>
              <w:t>»</w:t>
            </w:r>
          </w:p>
        </w:tc>
      </w:tr>
      <w:tr>
        <w:trPr>
          <w:trHeight w:val="65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aps/>
                <w:sz w:val="18"/>
                <w:szCs w:val="18"/>
                <w:shd w:fill="auto" w:val="clear"/>
              </w:rPr>
              <w:t>2.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 ПРАВООБЛАДАТЕЛЬ (ЗАЯВИТЕЛЬ(И)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ОГРН: _________________________ИНН: 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{rSN1}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  <w:lang w:val="en-US" w:eastAsia="ru-RU"/>
              </w:rPr>
              <w:t>{rPN1}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{replaceFIO1}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{rSN2}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{rPN2}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{replaceFIO2}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Серия и номер документа, удостоверяющего личность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{rSN3}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{rPN3}</w:t>
            </w:r>
            <w:r>
              <w:rPr>
                <w:rFonts w:eastAsia="Calibri" w:cs="Times New Roman" w:ascii="Times New Roman" w:hAnsi="Times New Roman"/>
                <w:i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СНИЛС: 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{replaceSnils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{replaceFIO3}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single"/>
                <w:shd w:fill="auto" w:val="clear"/>
                <w:lang w:eastAsia="ru-RU"/>
              </w:rPr>
              <w:br/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{replaceIndex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{replaceCountry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{replaceCity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{replaceAdressNum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{replaceCorpus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}, {replaceNumbH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u w:val="none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pacing w:val="-2"/>
                <w:sz w:val="16"/>
                <w:szCs w:val="16"/>
                <w:shd w:fill="auto" w:val="clear"/>
              </w:rPr>
              <w:t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место нахождения (для юридического лица), включая название страны.  Данные о месте жительства автора (ов)-заявителя(ей) приводятся в графе  7А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6" w:name="Флажок5"/>
            <w:bookmarkStart w:id="7" w:name="Флажок5"/>
            <w:bookmarkEnd w:id="7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 xml:space="preserve">регистрируемый объект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shd w:fill="auto" w:val="clear"/>
              </w:rPr>
              <w:t>создан  за счет средств федерального бюджета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Указанное лицо является: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8" w:name="Флажок6"/>
            <w:bookmarkStart w:id="9" w:name="Флажок6"/>
            <w:bookmarkEnd w:id="9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государственным заказчиком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</w:t>
            </w:r>
            <w:r>
              <w:fldChar w:fldCharType="begin">
                <w:ffData>
                  <w:name w:val="Флажок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0" w:name="Флажок7"/>
            <w:bookmarkStart w:id="11" w:name="Флажок7"/>
            <w:bookmarkEnd w:id="11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муниципальным заказчиком</w:t>
            </w:r>
          </w:p>
          <w:p>
            <w:pPr>
              <w:pStyle w:val="Normal"/>
              <w:spacing w:lineRule="auto" w:line="240" w:before="4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исполнитель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ascii="Times New Roman" w:hAnsi="Times New Roman"/>
              </w:rPr>
              <w:instrText xml:space="preserve"> FORMCHECKBOX </w:instrText>
            </w:r>
            <w:r>
              <w:rPr>
                <w:sz w:val="20"/>
                <w:szCs w:val="20"/>
                <w:rFonts w:ascii="Times New Roman" w:hAnsi="Times New Roman"/>
              </w:rPr>
              <w:fldChar w:fldCharType="separate"/>
            </w:r>
            <w:bookmarkStart w:id="12" w:name="Флажок8"/>
            <w:bookmarkStart w:id="13" w:name="Флажок8"/>
            <w:bookmarkEnd w:id="13"/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sz w:val="20"/>
                <w:szCs w:val="20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исполнителем работ по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</w:t>
            </w:r>
            <w:r>
              <w:fldChar w:fldCharType="begin">
                <w:ffData>
                  <w:name w:val="Флажок9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4" w:name="Флажок9"/>
            <w:bookmarkStart w:id="15" w:name="Флажок9"/>
            <w:bookmarkEnd w:id="15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государственному контракту</w:t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     </w:t>
            </w:r>
            <w:r>
              <w:fldChar w:fldCharType="begin">
                <w:ffData>
                  <w:name w:val="Флажок10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instrText xml:space="preserve"> FORMCHECKBOX </w:instrText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separate"/>
            </w:r>
            <w:bookmarkStart w:id="16" w:name="Флажок10"/>
            <w:bookmarkStart w:id="17" w:name="Флажок10"/>
            <w:bookmarkEnd w:id="17"/>
            <w:r>
              <w:rPr>
                <w:rFonts w:cs="Times New Roman" w:ascii="Times New Roman" w:hAnsi="Times New Roman"/>
                <w:sz w:val="20"/>
                <w:szCs w:val="20"/>
                <w:shd w:fill="auto" w:val="clear"/>
              </w:rPr>
            </w:r>
            <w:r>
              <w:rPr>
                <w:sz w:val="20"/>
                <w:shd w:fill="auto" w:val="clear"/>
                <w:szCs w:val="20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18"/>
                <w:szCs w:val="18"/>
                <w:shd w:fill="auto" w:val="clear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муниципальному контракту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u w:val="single"/>
                <w:shd w:fill="auto" w:val="clear"/>
              </w:rPr>
              <w:t>заказчик работ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:</w:t>
            </w:r>
          </w:p>
          <w:p>
            <w:pPr>
              <w:pStyle w:val="Normal"/>
              <w:spacing w:lineRule="auto" w:line="240" w:before="40" w:after="0"/>
              <w:ind w:right="-71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Контракт от:________ _________________________ 20_____ № _________________________________________________</w:t>
            </w:r>
          </w:p>
          <w:p>
            <w:pPr>
              <w:pStyle w:val="Normal"/>
              <w:spacing w:lineRule="auto" w:line="240" w:before="40" w:after="0"/>
              <w:ind w:right="-74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pacing w:val="-4"/>
                <w:sz w:val="16"/>
                <w:szCs w:val="16"/>
                <w:shd w:fill="auto" w:val="clear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>
        <w:trPr>
          <w:trHeight w:val="1424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Врезка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2"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1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{replaceFIO1}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1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61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{replaceIndex1}, {replaceCountry1}, {replaceCity1}, {replaceAdress1}, {replaceAdressNum1}, {replaceCorpus}1, {replaceNumbH1}</w:t>
            </w:r>
          </w:p>
        </w:tc>
      </w:tr>
      <w:tr>
        <w:trPr>
          <w:trHeight w:val="555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51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18" w:name="Флажок3"/>
            <w:bookmarkStart w:id="19" w:name="Флажок3"/>
            <w:bookmarkEnd w:id="19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20" w:name="Флажок4_Копия_1"/>
            <w:bookmarkStart w:id="21" w:name="Флажок4_Копия_1"/>
            <w:bookmarkEnd w:id="21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22" w:name="Флажок4_Копия_1_Копия_1"/>
            <w:bookmarkStart w:id="23" w:name="Флажок4_Копия_1_Копия_1_Копия_1"/>
            <w:bookmarkStart w:id="24" w:name="Флажок4_Копия_1_Копия_1"/>
            <w:bookmarkStart w:id="25" w:name="Флажок4_Копия_1"/>
            <w:bookmarkEnd w:id="22"/>
            <w:bookmarkEnd w:id="23"/>
            <w:bookmarkEnd w:id="24"/>
            <w:bookmarkEnd w:id="2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1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26" w:name="Флажок5_Копия_1"/>
            <w:bookmarkStart w:id="27" w:name="Флажок5_Копия_1"/>
            <w:bookmarkEnd w:id="2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28" w:name="Флажок5_Копия_1_Копия_1"/>
            <w:bookmarkStart w:id="29" w:name="Флажок5_Копия_1_Копия_1_Копия_1"/>
            <w:bookmarkStart w:id="30" w:name="Флажок5_Копия_1_Копия_1"/>
            <w:bookmarkStart w:id="31" w:name="Флажок5_Копия_1"/>
            <w:bookmarkEnd w:id="28"/>
            <w:bookmarkEnd w:id="29"/>
            <w:bookmarkEnd w:id="30"/>
            <w:bookmarkEnd w:id="31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47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2" name="Врезка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2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575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{replaceIndex2}, {replaceCountry2}, {replaceCity2}, {replaceAdress2}, {replaceAdressNum2}, {replaceCorpus2}, {replaceNumbH2}</w:t>
            </w:r>
          </w:p>
        </w:tc>
      </w:tr>
      <w:tr>
        <w:trPr>
          <w:trHeight w:val="555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32" w:name="Флажок11"/>
            <w:bookmarkStart w:id="33" w:name="Флажок11"/>
            <w:bookmarkEnd w:id="33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34" w:name="Флажок4_Копия_2"/>
            <w:bookmarkStart w:id="35" w:name="Флажок4_Копия_2"/>
            <w:bookmarkEnd w:id="35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36" w:name="Флажок4_Копия_2_Копия_1"/>
            <w:bookmarkStart w:id="37" w:name="Флажок4_Копия_2_Копия_1_Копия_1"/>
            <w:bookmarkStart w:id="38" w:name="Флажок4_Копия_2_Копия_1"/>
            <w:bookmarkStart w:id="39" w:name="Флажок4_Копия_2"/>
            <w:bookmarkEnd w:id="36"/>
            <w:bookmarkEnd w:id="37"/>
            <w:bookmarkEnd w:id="38"/>
            <w:bookmarkEnd w:id="3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0" w:name="Флажок5_Копия_2"/>
            <w:bookmarkStart w:id="41" w:name="Флажок5_Копия_2"/>
            <w:bookmarkEnd w:id="41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42" w:name="Флажок5_Копия_2_Копия_1"/>
            <w:bookmarkStart w:id="43" w:name="Флажок5_Копия_2_Копия_1_Копия_1"/>
            <w:bookmarkStart w:id="44" w:name="Флажок5_Копия_2_Копия_1"/>
            <w:bookmarkStart w:id="45" w:name="Флажок5_Копия_2"/>
            <w:bookmarkEnd w:id="42"/>
            <w:bookmarkEnd w:id="43"/>
            <w:bookmarkEnd w:id="44"/>
            <w:bookmarkEnd w:id="45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284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446" w:leader="none"/>
              </w:tabs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margi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3" name="Врезка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lIns="720" rIns="720" tIns="720" bIns="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Врезка3" path="m0,0l-2147483645,0l-2147483645,-2147483646l0,-2147483646xe" stroked="f" o:allowincell="f" style="position:absolute;margin-left:333pt;margin-top:3.75pt;width:161.95pt;height:21pt;mso-wrap-style:square;v-text-anchor:top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</w:rPr>
              <w:t>7А. СВЕДЕНИЯ ОБ АВТОРЕ</w:t>
            </w:r>
          </w:p>
          <w:p>
            <w:pPr>
              <w:pStyle w:val="Normal"/>
              <w:spacing w:lineRule="auto" w:line="240" w:before="120" w:after="12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Фамилия  имя  отчество: 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 xml:space="preserve"> {replaceFIO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60" w:after="60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{replaceNB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месяц: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год: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  {replace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Y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hd w:fill="auto" w:val="clear"/>
                <w:lang w:eastAsia="ru-RU"/>
              </w:rPr>
              <w:t xml:space="preserve">}             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Гражданство:  {replaceGR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>3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18"/>
                <w:szCs w:val="18"/>
                <w:shd w:fill="auto" w:val="clear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>
        <w:trPr>
          <w:trHeight w:val="683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Место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spacing w:val="-2"/>
                <w:sz w:val="18"/>
                <w:szCs w:val="18"/>
                <w:shd w:fill="auto" w:val="clear"/>
                <w:lang w:eastAsia="ru-RU"/>
              </w:rPr>
              <w:t>{replaceIndex3}, {replaceCountry3}, {replaceCity3}, {replaceAdress3}, {replaceAdressNum3}, {replaceCorpus3}, {replaceNumbH3}</w:t>
            </w:r>
          </w:p>
        </w:tc>
      </w:tr>
      <w:tr>
        <w:trPr>
          <w:trHeight w:val="692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{replaceShortLore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1284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При публикации сведений о государственной регистрации программы для ЭВМ или базы данных автор согласен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>:  (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отметить [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en-US" w:eastAsia="ru-RU"/>
              </w:rPr>
              <w:t>X</w:t>
            </w:r>
            <w:r>
              <w:rPr>
                <w:rFonts w:cs="Times New Roman" w:ascii="Times New Roman" w:hAnsi="Times New Roman"/>
                <w:b/>
                <w:bCs/>
                <w:sz w:val="16"/>
                <w:szCs w:val="16"/>
                <w:shd w:fill="auto" w:val="clear"/>
                <w:lang w:val="ru-RU" w:eastAsia="ru-RU"/>
              </w:rPr>
              <w:t>])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12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46" w:name="Флажок12"/>
            <w:bookmarkStart w:id="47" w:name="Флажок12"/>
            <w:bookmarkEnd w:id="47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упоминать его под своим именем</w:t>
              <w:tab/>
              <w:tab/>
            </w:r>
            <w:r>
              <w:fldChar w:fldCharType="begin">
                <w:ffData>
                  <w:name w:val="Флажок4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instrText xml:space="preserve"> FORMCHECKBOX </w:instrText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separate"/>
            </w:r>
            <w:bookmarkStart w:id="48" w:name="Флажок4_Копия_3"/>
            <w:bookmarkStart w:id="49" w:name="Флажок4_Копия_3"/>
            <w:bookmarkEnd w:id="49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</w:r>
            <w:r>
              <w:rPr>
                <w:sz w:val="24"/>
                <w:b/>
                <w:shd w:fill="auto" w:val="clear"/>
                <w:szCs w:val="24"/>
                <w:bCs/>
                <w:rFonts w:cs="Times New Roman" w:ascii="Times New Roman" w:hAnsi="Times New Roman"/>
                <w:lang w:val="ru-RU" w:eastAsia="ru-RU"/>
              </w:rPr>
              <w:fldChar w:fldCharType="end"/>
            </w:r>
            <w:bookmarkStart w:id="50" w:name="Флажок4_Копия_3_Копия_1"/>
            <w:bookmarkStart w:id="51" w:name="Флажок4_Копия_3_Копия_1_Копия_1"/>
            <w:bookmarkStart w:id="52" w:name="Флажок4_Копия_3_Копия_1"/>
            <w:bookmarkStart w:id="53" w:name="Флажок4_Копия_3"/>
            <w:bookmarkEnd w:id="50"/>
            <w:bookmarkEnd w:id="51"/>
            <w:bookmarkEnd w:id="52"/>
            <w:bookmarkEnd w:id="53"/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ru-RU" w:eastAsia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  <w:t>не упоминать его (анонимно)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highlight w:val="none"/>
                <w:shd w:fill="auto" w:val="clear"/>
              </w:rPr>
            </w:pPr>
            <w:r>
              <w:fldChar w:fldCharType="begin">
                <w:ffData>
                  <w:name w:val="Флажок5 Копия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ascii="Times New Roman" w:hAnsi="Times New Roman"/>
              </w:rPr>
              <w:instrText xml:space="preserve"> FORMCHECKBOX </w:instrText>
            </w:r>
            <w:r>
              <w:rPr>
                <w:sz w:val="24"/>
                <w:szCs w:val="24"/>
                <w:rFonts w:ascii="Times New Roman" w:hAnsi="Times New Roman"/>
              </w:rPr>
              <w:fldChar w:fldCharType="separate"/>
            </w:r>
            <w:bookmarkStart w:id="54" w:name="Флажок5_Копия_3"/>
            <w:bookmarkStart w:id="55" w:name="Флажок5_Копия_3"/>
            <w:bookmarkEnd w:id="55"/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sz w:val="24"/>
                <w:szCs w:val="24"/>
                <w:rFonts w:ascii="Times New Roman" w:hAnsi="Times New Roman"/>
              </w:rPr>
              <w:fldChar w:fldCharType="end"/>
            </w:r>
            <w:bookmarkStart w:id="56" w:name="Флажок5_Копия_3_Копия_1"/>
            <w:bookmarkStart w:id="57" w:name="Флажок5_Копия_3_Копия_1_Копия_1"/>
            <w:bookmarkStart w:id="58" w:name="Флажок5_Копия_3_Копия_1"/>
            <w:bookmarkStart w:id="59" w:name="Флажок5_Копия_3"/>
            <w:bookmarkEnd w:id="56"/>
            <w:bookmarkEnd w:id="57"/>
            <w:bookmarkEnd w:id="58"/>
            <w:bookmarkEnd w:id="59"/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en-US" w:eastAsia="ru-RU"/>
              </w:rPr>
              <w:t xml:space="preserve"> упоминать его под псевдонимом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 xml:space="preserve">  ________________________________________________</w:t>
            </w:r>
          </w:p>
        </w:tc>
      </w:tr>
      <w:tr>
        <w:trPr>
          <w:trHeight w:val="1738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24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rFonts w:ascii="Times New Roman" w:hAnsi="Times New Roman" w:cs="Times New Roman"/>
                <w:b/>
                <w:bCs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ind w:firstLine="14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Дополнение к графе № </w:t>
            </w:r>
            <w:r>
              <w:rPr>
                <w:rFonts w:cs="Times New Roman" w:ascii="Times New Roman" w:hAnsi="Times New Roman"/>
                <w:b/>
                <w:bCs/>
                <w:shd w:fill="auto" w:val="clear"/>
                <w:lang w:val="ru-RU" w:eastAsia="ru-RU"/>
              </w:rPr>
              <w:t>_______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  <w:t xml:space="preserve"> Заявления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none"/>
                <w:shd w:fill="auto" w:val="clear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  <w:lang w:val="ru-RU" w:eastAsia="ru-RU"/>
              </w:rPr>
            </w:r>
          </w:p>
        </w:tc>
      </w:tr>
      <w:tr>
        <w:trPr>
          <w:trHeight w:val="3096" w:hRule="atLeast"/>
        </w:trPr>
        <w:tc>
          <w:tcPr>
            <w:tcW w:w="9938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z w:val="18"/>
                <w:szCs w:val="18"/>
                <w:shd w:fill="auto" w:val="clear"/>
              </w:rPr>
              <w:t>12. ПОДПИСЬ(И) ЗАЯВИТЕЛЯ (ЕЙ) (ПРАВООБЛАДАТЕЛЯ(ЕЙ) ИЛИ ЕГО (ИХ) ПРЕДСТАВИТЕЛЯ(ЕЙ)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60" w:after="0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shd w:fill="auto" w:val="clear"/>
              </w:rPr>
              <w:t>______________________________________________________________________________________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 и скрепляется печатью юридического лица при наличии печати.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Подпись любого лица должна быть расшифрована с указанием фамилии и инициалов с указанием даты подписания заявления.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i/>
                <w:iCs/>
                <w:sz w:val="16"/>
                <w:szCs w:val="16"/>
                <w:shd w:fill="auto" w:val="clear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021" w:gutter="0" w:header="0" w:top="964" w:footer="0" w:bottom="96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LibreOffice/7.6.2.1$Windows_X86_64 LibreOffice_project/56f7684011345957bbf33a7ee678afaf4d2ba333</Application>
  <AppVersion>15.0000</AppVersion>
  <Pages>3</Pages>
  <Words>737</Words>
  <Characters>6148</Characters>
  <CharactersWithSpaces>6941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2023-11-17T16:22:00Z</dcterms:created>
  <dc:creator>otd6901</dc:creator>
  <dc:description/>
  <dc:language>ru-RU</dc:language>
  <cp:lastModifiedBy/>
  <cp:lastPrinted>2016-04-12T13:37:00Z</cp:lastPrinted>
  <dcterms:modified xsi:type="dcterms:W3CDTF">2023-12-10T00:07:46Z</dcterms:modified>
  <cp:revision>8</cp:revision>
  <dc:subject/>
  <dc:title>ВХОДЯЩИЙ НОМЕР ВК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