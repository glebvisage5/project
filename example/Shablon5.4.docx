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3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7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{rSN2}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{rPN2}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{replaceFIO2}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{rSN3}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{rPN3}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{replaceFIO3}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{rSN4}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{rPN4}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{replaceFIO4}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47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{replaceIndex2}, {replaceCountry2}, {replaceCity2}, {replaceAdress2}, {replaceAdressNum2}, {replaceCorpus2}, {replaceNumbH2}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32" w:name="Флажок11"/>
            <w:bookmarkStart w:id="33" w:name="Флажок11"/>
            <w:bookmarkEnd w:id="3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34" w:name="Флажок4_Копия_2"/>
            <w:bookmarkStart w:id="35" w:name="Флажок4_Копия_2"/>
            <w:bookmarkEnd w:id="3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36" w:name="Флажок4_Копия_2_Копия_1"/>
            <w:bookmarkStart w:id="37" w:name="Флажок4_Копия_2_Копия_1_Копия_1"/>
            <w:bookmarkStart w:id="38" w:name="Флажок4_Копия_2_Копия_1"/>
            <w:bookmarkStart w:id="39" w:name="Флажок4_Копия_2"/>
            <w:bookmarkEnd w:id="36"/>
            <w:bookmarkEnd w:id="37"/>
            <w:bookmarkEnd w:id="38"/>
            <w:bookmarkEnd w:id="3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0" w:name="Флажок5_Копия_2"/>
            <w:bookmarkStart w:id="41" w:name="Флажок5_Копия_2"/>
            <w:bookmarkEnd w:id="4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42" w:name="Флажок5_Копия_2_Копия_1"/>
            <w:bookmarkStart w:id="43" w:name="Флажок5_Копия_2_Копия_1_Копия_1"/>
            <w:bookmarkStart w:id="44" w:name="Флажок5_Копия_2_Копия_1"/>
            <w:bookmarkStart w:id="45" w:name="Флажок5_Копия_2"/>
            <w:bookmarkEnd w:id="42"/>
            <w:bookmarkEnd w:id="43"/>
            <w:bookmarkEnd w:id="44"/>
            <w:bookmarkEnd w:id="4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Врезк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3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68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{replaceIndex3}, {replaceCountry3}, {replaceCity3}, {replaceAdress3}, {replaceAdressNum3}, {replaceCorpus3}, {replaceNumbH3}</w:t>
            </w:r>
          </w:p>
        </w:tc>
      </w:tr>
      <w:tr>
        <w:trPr>
          <w:trHeight w:val="692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6" w:name="Флажок12"/>
            <w:bookmarkStart w:id="47" w:name="Флажок12"/>
            <w:bookmarkEnd w:id="4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48" w:name="Флажок4_Копия_3"/>
            <w:bookmarkStart w:id="49" w:name="Флажок4_Копия_3"/>
            <w:bookmarkEnd w:id="4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50" w:name="Флажок4_Копия_3_Копия_1"/>
            <w:bookmarkStart w:id="51" w:name="Флажок4_Копия_3_Копия_1_Копия_1"/>
            <w:bookmarkStart w:id="52" w:name="Флажок4_Копия_3_Копия_1"/>
            <w:bookmarkStart w:id="53" w:name="Флажок4_Копия_3"/>
            <w:bookmarkEnd w:id="50"/>
            <w:bookmarkEnd w:id="51"/>
            <w:bookmarkEnd w:id="52"/>
            <w:bookmarkEnd w:id="5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54" w:name="Флажок5_Копия_3"/>
            <w:bookmarkStart w:id="55" w:name="Флажок5_Копия_3"/>
            <w:bookmarkEnd w:id="5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56" w:name="Флажок5_Копия_3_Копия_1"/>
            <w:bookmarkStart w:id="57" w:name="Флажок5_Копия_3_Копия_1_Копия_1"/>
            <w:bookmarkStart w:id="58" w:name="Флажок5_Копия_3_Копия_1"/>
            <w:bookmarkStart w:id="59" w:name="Флажок5_Копия_3"/>
            <w:bookmarkEnd w:id="56"/>
            <w:bookmarkEnd w:id="57"/>
            <w:bookmarkEnd w:id="58"/>
            <w:bookmarkEnd w:id="59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4}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5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{replaceIndex4}, {replaceCountry4}, {replaceCity4}, {replaceAdress4}, {replaceAdressNum4}, {replaceCorpus4}, {replaceNumbH4}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0" w:name="Флажок13"/>
            <w:bookmarkStart w:id="61" w:name="Флажок13"/>
            <w:bookmarkEnd w:id="6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62" w:name="Флажок4_Копия_4"/>
            <w:bookmarkStart w:id="63" w:name="Флажок4_Копия_4"/>
            <w:bookmarkEnd w:id="6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64" w:name="Флажок4_Копия_4_Копия_1"/>
            <w:bookmarkStart w:id="65" w:name="Флажок4_Копия_4_Копия_1_Копия_1"/>
            <w:bookmarkStart w:id="66" w:name="Флажок4_Копия_4_Копия_1"/>
            <w:bookmarkStart w:id="67" w:name="Флажок4_Копия_4"/>
            <w:bookmarkEnd w:id="64"/>
            <w:bookmarkEnd w:id="65"/>
            <w:bookmarkEnd w:id="66"/>
            <w:bookmarkEnd w:id="6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8" w:name="Флажок5_Копия_4"/>
            <w:bookmarkStart w:id="69" w:name="Флажок5_Копия_4"/>
            <w:bookmarkEnd w:id="6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70" w:name="Флажок5_Копия_4_Копия_1"/>
            <w:bookmarkStart w:id="71" w:name="Флажок5_Копия_4_Копия_1_Копия_1"/>
            <w:bookmarkStart w:id="72" w:name="Флажок5_Копия_4_Копия_1"/>
            <w:bookmarkStart w:id="73" w:name="Флажок5_Копия_4"/>
            <w:bookmarkEnd w:id="70"/>
            <w:bookmarkEnd w:id="71"/>
            <w:bookmarkEnd w:id="72"/>
            <w:bookmarkEnd w:id="73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3</Pages>
  <Words>862</Words>
  <Characters>7204</Characters>
  <CharactersWithSpaces>8142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2023-12-10T00:08:21Z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