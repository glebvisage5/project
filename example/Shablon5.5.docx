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937" w:type="dxa"/>
        <w:jc w:val="center"/>
        <w:tblInd w:w="0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3510"/>
        <w:gridCol w:w="1624"/>
        <w:gridCol w:w="1440"/>
        <w:gridCol w:w="3363"/>
      </w:tblGrid>
      <w:tr>
        <w:trPr>
          <w:trHeight w:val="1531" w:hRule="exact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ВХОДЯЩИЙ НОМЕР ВК</w:t>
            </w:r>
          </w:p>
          <w:p>
            <w:pPr>
              <w:pStyle w:val="Normal"/>
              <w:spacing w:lineRule="auto" w:line="240" w:before="60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______________________________________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поступления: _____. _____.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</w:t>
            </w:r>
          </w:p>
        </w:tc>
        <w:tc>
          <w:tcPr>
            <w:tcW w:w="3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>РЕГИСТРАЦИОННЫЙ номер ПРОГРАММЫ ДЛЯ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эвм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>или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 Базы Данных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>в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 РЕЕСТРЕ</w:t>
            </w:r>
          </w:p>
          <w:p>
            <w:pPr>
              <w:pStyle w:val="Normal"/>
              <w:spacing w:lineRule="auto" w:line="240" w:before="2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регистрации: ____. ____.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60" w:after="0"/>
              <w:ind w:hanging="0" w:left="0"/>
              <w:outlineLvl w:val="3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16"/>
                <w:szCs w:val="16"/>
                <w:shd w:fill="auto" w:val="clear"/>
                <w:lang w:eastAsia="ru-RU"/>
              </w:rPr>
              <w:t xml:space="preserve">РЕГИСТРАЦИОННЫЙ 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eastAsia="ru-RU"/>
              </w:rPr>
              <w:t>номер заявки</w:t>
            </w:r>
          </w:p>
          <w:p>
            <w:pPr>
              <w:pStyle w:val="Normal"/>
              <w:spacing w:lineRule="auto" w:line="240" w:before="48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ru-RU"/>
              </w:rPr>
              <w:t>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поступления: _____. _____.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</w:t>
            </w:r>
          </w:p>
        </w:tc>
      </w:tr>
      <w:tr>
        <w:trPr>
          <w:trHeight w:val="1534" w:hRule="exact"/>
        </w:trPr>
        <w:tc>
          <w:tcPr>
            <w:tcW w:w="5134" w:type="dxa"/>
            <w:gridSpan w:val="2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192" w:before="60" w:after="0"/>
              <w:ind w:hanging="0" w:left="0"/>
              <w:jc w:val="center"/>
              <w:outlineLvl w:val="1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iCs/>
                <w:sz w:val="20"/>
                <w:szCs w:val="20"/>
                <w:shd w:fill="auto" w:val="clear"/>
                <w:lang w:eastAsia="ru-RU"/>
              </w:rPr>
              <w:t>Дополнение к З А Я В Л Е Н И Ю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192" w:before="0" w:after="0"/>
              <w:ind w:hanging="0" w:left="0"/>
              <w:jc w:val="center"/>
              <w:outlineLvl w:val="2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о государственной регистрации </w:t>
            </w:r>
            <w:r>
              <w:rPr>
                <w:rFonts w:eastAsia="Calibri" w:cs="Times New Roman" w:ascii="Times New Roman" w:hAnsi="Times New Roman"/>
                <w:b/>
                <w:sz w:val="16"/>
                <w:szCs w:val="16"/>
                <w:shd w:fill="auto" w:val="clear"/>
                <w:lang w:eastAsia="ru-RU"/>
              </w:rPr>
              <w:t>(отметить[X])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0" w:name="Флажок1"/>
            <w:bookmarkStart w:id="1" w:name="Флажок1"/>
            <w:bookmarkEnd w:id="1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Программы для ЭВМ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2" w:name="Флажок2"/>
            <w:bookmarkStart w:id="3" w:name="Флажок2"/>
            <w:bookmarkEnd w:id="3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8"/>
                <w:sz w:val="18"/>
                <w:szCs w:val="18"/>
                <w:shd w:fill="auto" w:val="clear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4" w:name="Флажок4"/>
            <w:bookmarkStart w:id="5" w:name="Флажок4"/>
            <w:bookmarkEnd w:id="5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8"/>
                <w:sz w:val="18"/>
                <w:szCs w:val="18"/>
                <w:shd w:fill="auto" w:val="clear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480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6"/>
                <w:sz w:val="18"/>
                <w:szCs w:val="18"/>
                <w:shd w:fill="auto" w:val="clear"/>
              </w:rPr>
              <w:t>В Федеральную службу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6"/>
                <w:sz w:val="18"/>
                <w:szCs w:val="18"/>
                <w:shd w:fill="auto" w:val="clear"/>
              </w:rPr>
              <w:t>по интеллектуальной собственности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Бережковская наб., д. 30, корп.1, г. Москва, Г-59,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ГСП-3, 125993</w:t>
            </w:r>
          </w:p>
        </w:tc>
      </w:tr>
      <w:tr>
        <w:trPr>
          <w:trHeight w:val="908" w:hRule="exact"/>
        </w:trPr>
        <w:tc>
          <w:tcPr>
            <w:tcW w:w="9937" w:type="dxa"/>
            <w:gridSpan w:val="4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</w:rPr>
              <w:t>Представляя указанные ниже документы, заявитель подтверждает отсутствие в регистрируемом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</w:t>
            </w:r>
          </w:p>
        </w:tc>
      </w:tr>
      <w:tr>
        <w:trPr>
          <w:trHeight w:val="96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 xml:space="preserve">1. Название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  <w:lang w:eastAsia="ru-RU"/>
              </w:rPr>
              <w:t>представленной на регистрацию</w:t>
            </w: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 xml:space="preserve"> ПРОГРАММы ДЛЯ ЭВМ ИЛИ БАЗЫ ДАННЫХ</w:t>
              <w:br/>
            </w:r>
          </w:p>
          <w:p>
            <w:pPr>
              <w:pStyle w:val="Normal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</w:rPr>
              <w:t>«</w:t>
            </w: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  <w:lang w:val="en-US"/>
              </w:rPr>
              <w:t>{replaceProductName}</w:t>
            </w: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</w:rPr>
              <w:t>»</w:t>
            </w:r>
          </w:p>
        </w:tc>
      </w:tr>
      <w:tr>
        <w:trPr>
          <w:trHeight w:val="6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>2.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ПРАВООБЛАДАТЕЛЬ (ЗАЯВИТЕЛЬ(И)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ОГРН: _________________________ИНН: 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{rSN1}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val="en-US" w:eastAsia="ru-RU"/>
              </w:rPr>
              <w:t>{rPN1}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{replaceFIO1}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{rSN2}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{rPN2}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{replaceFIO2}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{rSN3}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{rPN3}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{replaceFIO3}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{rSN4}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{rPN4}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{replaceFIO4}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{rSN5}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{rPN5}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{replaceFIO5}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pacing w:val="-2"/>
                <w:sz w:val="16"/>
                <w:szCs w:val="16"/>
                <w:shd w:fill="auto" w:val="clear"/>
              </w:rPr>
              <w:t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место нахождения (для юридического лица), включая название страны.  Данные о месте жительства автора (ов)-заявителя(ей) приводятся в графе  7А</w:t>
            </w: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)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6" w:name="Флажок5"/>
            <w:bookmarkStart w:id="7" w:name="Флажок5"/>
            <w:bookmarkEnd w:id="7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регистрируемый объект 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>создан  за счет средств федерального бюджета</w:t>
            </w:r>
          </w:p>
          <w:p>
            <w:pPr>
              <w:pStyle w:val="Normal"/>
              <w:spacing w:lineRule="auto" w:line="240" w:before="4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Указанное лицо является: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</w:t>
            </w:r>
            <w: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8" w:name="Флажок6"/>
            <w:bookmarkStart w:id="9" w:name="Флажок6"/>
            <w:bookmarkEnd w:id="9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государственным заказчиком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</w:t>
            </w:r>
            <w: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0" w:name="Флажок7"/>
            <w:bookmarkStart w:id="11" w:name="Флажок7"/>
            <w:bookmarkEnd w:id="11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муниципальным заказчиком</w:t>
            </w:r>
          </w:p>
          <w:p>
            <w:pPr>
              <w:pStyle w:val="Normal"/>
              <w:spacing w:lineRule="auto" w:line="240" w:before="4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</w:rPr>
              <w:t>исполнитель работ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:</w:t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12" w:name="Флажок8"/>
            <w:bookmarkStart w:id="13" w:name="Флажок8"/>
            <w:bookmarkEnd w:id="13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исполнителем работ по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</w:t>
            </w:r>
            <w:r>
              <w:fldChar w:fldCharType="begin">
                <w:ffData>
                  <w:name w:val="Флажок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4" w:name="Флажок9"/>
            <w:bookmarkStart w:id="15" w:name="Флажок9"/>
            <w:bookmarkEnd w:id="15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государственному контракту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 </w:t>
            </w:r>
            <w:r>
              <w:fldChar w:fldCharType="begin">
                <w:ffData>
                  <w:name w:val="Флажок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6" w:name="Флажок10"/>
            <w:bookmarkStart w:id="17" w:name="Флажок10"/>
            <w:bookmarkEnd w:id="17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муниципальному контракту</w:t>
            </w:r>
          </w:p>
          <w:p>
            <w:pPr>
              <w:pStyle w:val="Normal"/>
              <w:spacing w:lineRule="auto" w:line="240" w:before="40" w:after="0"/>
              <w:ind w:right="-71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</w:rPr>
              <w:t>заказчик работ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:</w:t>
            </w:r>
          </w:p>
          <w:p>
            <w:pPr>
              <w:pStyle w:val="Normal"/>
              <w:spacing w:lineRule="auto" w:line="240" w:before="40" w:after="0"/>
              <w:ind w:right="-71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</w:r>
          </w:p>
          <w:p>
            <w:pPr>
              <w:pStyle w:val="Normal"/>
              <w:spacing w:lineRule="auto" w:line="240" w:before="12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Контракт от:________ _________________________ 20_____ № _________________________________________________</w:t>
            </w:r>
          </w:p>
          <w:p>
            <w:pPr>
              <w:pStyle w:val="Normal"/>
              <w:spacing w:lineRule="auto" w:line="240" w:before="40" w:after="0"/>
              <w:ind w:right="-74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pacing w:val="-4"/>
                <w:sz w:val="16"/>
                <w:szCs w:val="16"/>
                <w:shd w:fill="auto" w:val="clear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>
        <w:trPr>
          <w:trHeight w:val="142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1" name="Врезк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2"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1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2"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{replaceFIO1}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6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{replaceIndex1}, {replaceCountry1}, {replaceCity1}, {replaceAdress1}, {replaceAdressNum1}, {replaceCorpus}1, {replaceNumbH1}</w:t>
            </w:r>
          </w:p>
        </w:tc>
      </w:tr>
      <w:tr>
        <w:trPr>
          <w:trHeight w:val="55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5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18" w:name="Флажок3"/>
            <w:bookmarkStart w:id="19" w:name="Флажок3"/>
            <w:bookmarkEnd w:id="19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20" w:name="Флажок4_Копия_1"/>
            <w:bookmarkStart w:id="21" w:name="Флажок4_Копия_1"/>
            <w:bookmarkEnd w:id="21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22" w:name="Флажок4_Копия_1_Копия_1"/>
            <w:bookmarkStart w:id="23" w:name="Флажок4_Копия_1_Копия_1_Копия_1"/>
            <w:bookmarkStart w:id="24" w:name="Флажок4_Копия_1_Копия_1"/>
            <w:bookmarkStart w:id="25" w:name="Флажок4_Копия_1"/>
            <w:bookmarkEnd w:id="22"/>
            <w:bookmarkEnd w:id="23"/>
            <w:bookmarkEnd w:id="24"/>
            <w:bookmarkEnd w:id="2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26" w:name="Флажок5_Копия_1"/>
            <w:bookmarkStart w:id="27" w:name="Флажок5_Копия_1"/>
            <w:bookmarkEnd w:id="27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28" w:name="Флажок5_Копия_1_Копия_1"/>
            <w:bookmarkStart w:id="29" w:name="Флажок5_Копия_1_Копия_1_Копия_1"/>
            <w:bookmarkStart w:id="30" w:name="Флажок5_Копия_1_Копия_1"/>
            <w:bookmarkStart w:id="31" w:name="Флажок5_Копия_1"/>
            <w:bookmarkEnd w:id="28"/>
            <w:bookmarkEnd w:id="29"/>
            <w:bookmarkEnd w:id="30"/>
            <w:bookmarkEnd w:id="31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47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2" name="Врезк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2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7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{replaceIndex2}, {replaceCountry2}, {replaceCity2}, {replaceAdress2}, {replaceAdressNum2}, {replaceCorpus2}, {replaceNumbH2}</w:t>
            </w:r>
          </w:p>
        </w:tc>
      </w:tr>
      <w:tr>
        <w:trPr>
          <w:trHeight w:val="555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32" w:name="Флажок11"/>
            <w:bookmarkStart w:id="33" w:name="Флажок11"/>
            <w:bookmarkEnd w:id="33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34" w:name="Флажок4_Копия_2"/>
            <w:bookmarkStart w:id="35" w:name="Флажок4_Копия_2"/>
            <w:bookmarkEnd w:id="3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36" w:name="Флажок4_Копия_2_Копия_1"/>
            <w:bookmarkStart w:id="37" w:name="Флажок4_Копия_2_Копия_1_Копия_1"/>
            <w:bookmarkStart w:id="38" w:name="Флажок4_Копия_2_Копия_1"/>
            <w:bookmarkStart w:id="39" w:name="Флажок4_Копия_2"/>
            <w:bookmarkEnd w:id="36"/>
            <w:bookmarkEnd w:id="37"/>
            <w:bookmarkEnd w:id="38"/>
            <w:bookmarkEnd w:id="39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40" w:name="Флажок5_Копия_2"/>
            <w:bookmarkStart w:id="41" w:name="Флажок5_Копия_2"/>
            <w:bookmarkEnd w:id="41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42" w:name="Флажок5_Копия_2_Копия_1"/>
            <w:bookmarkStart w:id="43" w:name="Флажок5_Копия_2_Копия_1_Копия_1"/>
            <w:bookmarkStart w:id="44" w:name="Флажок5_Копия_2_Копия_1"/>
            <w:bookmarkStart w:id="45" w:name="Флажок5_Копия_2"/>
            <w:bookmarkEnd w:id="42"/>
            <w:bookmarkEnd w:id="43"/>
            <w:bookmarkEnd w:id="44"/>
            <w:bookmarkEnd w:id="45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3" name="Врезка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3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683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{replaceIndex3}, {replaceCountry3}, {replaceCity3}, {replaceAdress3}, {replaceAdressNum3}, {replaceCorpus3}, {replaceNumbH3}</w:t>
            </w:r>
          </w:p>
        </w:tc>
      </w:tr>
      <w:tr>
        <w:trPr>
          <w:trHeight w:val="692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2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46" w:name="Флажок12"/>
            <w:bookmarkStart w:id="47" w:name="Флажок12"/>
            <w:bookmarkEnd w:id="47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48" w:name="Флажок4_Копия_3"/>
            <w:bookmarkStart w:id="49" w:name="Флажок4_Копия_3"/>
            <w:bookmarkEnd w:id="49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50" w:name="Флажок4_Копия_3_Копия_1"/>
            <w:bookmarkStart w:id="51" w:name="Флажок4_Копия_3_Копия_1_Копия_1"/>
            <w:bookmarkStart w:id="52" w:name="Флажок4_Копия_3_Копия_1"/>
            <w:bookmarkStart w:id="53" w:name="Флажок4_Копия_3"/>
            <w:bookmarkEnd w:id="50"/>
            <w:bookmarkEnd w:id="51"/>
            <w:bookmarkEnd w:id="52"/>
            <w:bookmarkEnd w:id="53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54" w:name="Флажок5_Копия_3"/>
            <w:bookmarkStart w:id="55" w:name="Флажок5_Копия_3"/>
            <w:bookmarkEnd w:id="55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56" w:name="Флажок5_Копия_3_Копия_1"/>
            <w:bookmarkStart w:id="57" w:name="Флажок5_Копия_3_Копия_1_Копия_1"/>
            <w:bookmarkStart w:id="58" w:name="Флажок5_Копия_3_Копия_1"/>
            <w:bookmarkStart w:id="59" w:name="Флажок5_Копия_3"/>
            <w:bookmarkEnd w:id="56"/>
            <w:bookmarkEnd w:id="57"/>
            <w:bookmarkEnd w:id="58"/>
            <w:bookmarkEnd w:id="59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4" name="Врезка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4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4}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4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53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{replaceIndex4}, {replaceCountry4}, {replaceCity4}, {replaceAdress4}, {replaceAdressNum4}, {replaceCorpus4}, {replaceNumbH4}</w:t>
            </w:r>
          </w:p>
        </w:tc>
      </w:tr>
      <w:tr>
        <w:trPr>
          <w:trHeight w:val="561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4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3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60" w:name="Флажок13"/>
            <w:bookmarkStart w:id="61" w:name="Флажок13"/>
            <w:bookmarkEnd w:id="61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62" w:name="Флажок4_Копия_4"/>
            <w:bookmarkStart w:id="63" w:name="Флажок4_Копия_4"/>
            <w:bookmarkEnd w:id="63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64" w:name="Флажок4_Копия_4_Копия_1"/>
            <w:bookmarkStart w:id="65" w:name="Флажок4_Копия_4_Копия_1_Копия_1"/>
            <w:bookmarkStart w:id="66" w:name="Флажок4_Копия_4_Копия_1"/>
            <w:bookmarkStart w:id="67" w:name="Флажок4_Копия_4"/>
            <w:bookmarkEnd w:id="64"/>
            <w:bookmarkEnd w:id="65"/>
            <w:bookmarkEnd w:id="66"/>
            <w:bookmarkEnd w:id="67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68" w:name="Флажок5_Копия_4"/>
            <w:bookmarkStart w:id="69" w:name="Флажок5_Копия_4"/>
            <w:bookmarkEnd w:id="69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70" w:name="Флажок5_Копия_4_Копия_1"/>
            <w:bookmarkStart w:id="71" w:name="Флажок5_Копия_4_Копия_1_Копия_1"/>
            <w:bookmarkStart w:id="72" w:name="Флажок5_Копия_4_Копия_1"/>
            <w:bookmarkStart w:id="73" w:name="Флажок5_Копия_4"/>
            <w:bookmarkEnd w:id="70"/>
            <w:bookmarkEnd w:id="71"/>
            <w:bookmarkEnd w:id="72"/>
            <w:bookmarkEnd w:id="73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5" name="Врезка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5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5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38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{replaceIndex5}, {replaceCountry5}, {replaceCity5}, {replaceAdress5}, {replaceAdressNum5}, {replaceCorpus5}, {replaceNumbH5}</w:t>
            </w:r>
          </w:p>
        </w:tc>
      </w:tr>
      <w:tr>
        <w:trPr>
          <w:trHeight w:val="546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5}</w:t>
            </w:r>
          </w:p>
        </w:tc>
      </w:tr>
      <w:tr>
        <w:trPr>
          <w:trHeight w:val="1284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4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74" w:name="Флажок14"/>
            <w:bookmarkStart w:id="75" w:name="Флажок14"/>
            <w:bookmarkEnd w:id="75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76" w:name="Флажок4_Копия_5"/>
            <w:bookmarkStart w:id="77" w:name="Флажок4_Копия_5"/>
            <w:bookmarkEnd w:id="77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78" w:name="Флажок4_Копия_5_Копия_1"/>
            <w:bookmarkStart w:id="79" w:name="Флажок4_Копия_5_Копия_1_Копия_1"/>
            <w:bookmarkStart w:id="80" w:name="Флажок4_Копия_5_Копия_1"/>
            <w:bookmarkStart w:id="81" w:name="Флажок4_Копия_5"/>
            <w:bookmarkEnd w:id="78"/>
            <w:bookmarkEnd w:id="79"/>
            <w:bookmarkEnd w:id="80"/>
            <w:bookmarkEnd w:id="81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82" w:name="Флажок5_Копия_5"/>
            <w:bookmarkStart w:id="83" w:name="Флажок5_Копия_5"/>
            <w:bookmarkEnd w:id="83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84" w:name="Флажок5_Копия_5_Копия_1"/>
            <w:bookmarkStart w:id="85" w:name="Флажок5_Копия_5_Копия_1_Копия_1"/>
            <w:bookmarkStart w:id="86" w:name="Флажок5_Копия_5_Копия_1"/>
            <w:bookmarkStart w:id="87" w:name="Флажок5_Копия_5"/>
            <w:bookmarkEnd w:id="84"/>
            <w:bookmarkEnd w:id="85"/>
            <w:bookmarkEnd w:id="86"/>
            <w:bookmarkEnd w:id="87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738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0"/>
              <w:ind w:firstLine="142" w:right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Дополнение к графе № </w:t>
            </w: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  <w:t>_______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 Заявления</w:t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Дополнение к графе № </w:t>
            </w: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  <w:t>_______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 Заявления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</w:r>
          </w:p>
        </w:tc>
      </w:tr>
      <w:tr>
        <w:trPr>
          <w:trHeight w:val="3096" w:hRule="atLeast"/>
        </w:trPr>
        <w:tc>
          <w:tcPr>
            <w:tcW w:w="9937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12. ПОДПИСЬ(И) ЗАЯВИТЕЛЯ (ЕЙ) (ПРАВООБЛАДАТЕЛЯ(ЕЙ) ИЛИ ЕГО (ИХ) ПРЕДСТАВИТЕЛЯ(ЕЙ)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12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 и скрепляется печатью юридического лица при наличии печати.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Подпись любого лица должна быть расшифрована с указанием фамилии и инициалов с указанием даты подписания заявления.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объеме, 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851" w:right="1021" w:gutter="0" w:header="0" w:top="964" w:footer="0" w:bottom="9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34</TotalTime>
  <Application>LibreOffice/7.6.2.1$Windows_X86_64 LibreOffice_project/56f7684011345957bbf33a7ee678afaf4d2ba333</Application>
  <AppVersion>15.0000</AppVersion>
  <Pages>3</Pages>
  <Words>987</Words>
  <Characters>8260</Characters>
  <CharactersWithSpaces>9343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2023-11-17T16:22:00Z</dcterms:created>
  <dc:creator>otd6901</dc:creator>
  <dc:description/>
  <dc:language>ru-RU</dc:language>
  <cp:lastModifiedBy/>
  <cp:lastPrinted>2016-04-12T13:37:00Z</cp:lastPrinted>
  <dcterms:modified xsi:type="dcterms:W3CDTF">2023-12-10T00:08:55Z</dcterms:modified>
  <cp:revision>8</cp:revision>
  <dc:subject/>
  <dc:title>ВХОДЯЩИЙ НОМЕР ВК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