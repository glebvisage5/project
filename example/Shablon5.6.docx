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3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7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{rSN2}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{rPN2}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{replaceFIO2}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{rSN3}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{rPN3}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{replaceFIO3}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{rSN4}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{rPN4}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{replaceFIO4}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{rSN5}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{rPN5}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{replaceFIO5}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{rSN6}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{rPN6}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{replaceFIO6}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47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{replaceIndex2}, {replaceCountry2}, {replaceCity2}, {replaceAdress2}, {replaceAdressNum2}, {replaceCorpus2}, {replaceNumbH2}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32" w:name="Флажок11"/>
            <w:bookmarkStart w:id="33" w:name="Флажок11"/>
            <w:bookmarkEnd w:id="3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34" w:name="Флажок4_Копия_2"/>
            <w:bookmarkStart w:id="35" w:name="Флажок4_Копия_2"/>
            <w:bookmarkEnd w:id="3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36" w:name="Флажок4_Копия_2_Копия_1"/>
            <w:bookmarkStart w:id="37" w:name="Флажок4_Копия_2_Копия_1_Копия_1"/>
            <w:bookmarkStart w:id="38" w:name="Флажок4_Копия_2_Копия_1"/>
            <w:bookmarkStart w:id="39" w:name="Флажок4_Копия_2"/>
            <w:bookmarkEnd w:id="36"/>
            <w:bookmarkEnd w:id="37"/>
            <w:bookmarkEnd w:id="38"/>
            <w:bookmarkEnd w:id="3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0" w:name="Флажок5_Копия_2"/>
            <w:bookmarkStart w:id="41" w:name="Флажок5_Копия_2"/>
            <w:bookmarkEnd w:id="4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42" w:name="Флажок5_Копия_2_Копия_1"/>
            <w:bookmarkStart w:id="43" w:name="Флажок5_Копия_2_Копия_1_Копия_1"/>
            <w:bookmarkStart w:id="44" w:name="Флажок5_Копия_2_Копия_1"/>
            <w:bookmarkStart w:id="45" w:name="Флажок5_Копия_2"/>
            <w:bookmarkEnd w:id="42"/>
            <w:bookmarkEnd w:id="43"/>
            <w:bookmarkEnd w:id="44"/>
            <w:bookmarkEnd w:id="4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Врезк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3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68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{replaceIndex3}, {replaceCountry3}, {replaceCity3}, {replaceAdress3}, {replaceAdressNum3}, {replaceCorpus3}, {replaceNumbH3}</w:t>
            </w:r>
          </w:p>
        </w:tc>
      </w:tr>
      <w:tr>
        <w:trPr>
          <w:trHeight w:val="692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6" w:name="Флажок12"/>
            <w:bookmarkStart w:id="47" w:name="Флажок12"/>
            <w:bookmarkEnd w:id="4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48" w:name="Флажок4_Копия_3"/>
            <w:bookmarkStart w:id="49" w:name="Флажок4_Копия_3"/>
            <w:bookmarkEnd w:id="4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50" w:name="Флажок4_Копия_3_Копия_1"/>
            <w:bookmarkStart w:id="51" w:name="Флажок4_Копия_3_Копия_1_Копия_1"/>
            <w:bookmarkStart w:id="52" w:name="Флажок4_Копия_3_Копия_1"/>
            <w:bookmarkStart w:id="53" w:name="Флажок4_Копия_3"/>
            <w:bookmarkEnd w:id="50"/>
            <w:bookmarkEnd w:id="51"/>
            <w:bookmarkEnd w:id="52"/>
            <w:bookmarkEnd w:id="5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54" w:name="Флажок5_Копия_3"/>
            <w:bookmarkStart w:id="55" w:name="Флажок5_Копия_3"/>
            <w:bookmarkEnd w:id="5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56" w:name="Флажок5_Копия_3_Копия_1"/>
            <w:bookmarkStart w:id="57" w:name="Флажок5_Копия_3_Копия_1_Копия_1"/>
            <w:bookmarkStart w:id="58" w:name="Флажок5_Копия_3_Копия_1"/>
            <w:bookmarkStart w:id="59" w:name="Флажок5_Копия_3"/>
            <w:bookmarkEnd w:id="56"/>
            <w:bookmarkEnd w:id="57"/>
            <w:bookmarkEnd w:id="58"/>
            <w:bookmarkEnd w:id="59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4}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5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{replaceIndex4}, {replaceCountry4}, {replaceCity4}, {replaceAdress4}, {replaceAdressNum4}, {replaceCorpus4}, {replaceNumbH4}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0" w:name="Флажок13"/>
            <w:bookmarkStart w:id="61" w:name="Флажок13"/>
            <w:bookmarkEnd w:id="6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62" w:name="Флажок4_Копия_4"/>
            <w:bookmarkStart w:id="63" w:name="Флажок4_Копия_4"/>
            <w:bookmarkEnd w:id="6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64" w:name="Флажок4_Копия_4_Копия_1"/>
            <w:bookmarkStart w:id="65" w:name="Флажок4_Копия_4_Копия_1_Копия_1"/>
            <w:bookmarkStart w:id="66" w:name="Флажок4_Копия_4_Копия_1"/>
            <w:bookmarkStart w:id="67" w:name="Флажок4_Копия_4"/>
            <w:bookmarkEnd w:id="64"/>
            <w:bookmarkEnd w:id="65"/>
            <w:bookmarkEnd w:id="66"/>
            <w:bookmarkEnd w:id="6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8" w:name="Флажок5_Копия_4"/>
            <w:bookmarkStart w:id="69" w:name="Флажок5_Копия_4"/>
            <w:bookmarkEnd w:id="6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70" w:name="Флажок5_Копия_4_Копия_1"/>
            <w:bookmarkStart w:id="71" w:name="Флажок5_Копия_4_Копия_1_Копия_1"/>
            <w:bookmarkStart w:id="72" w:name="Флажок5_Копия_4_Копия_1"/>
            <w:bookmarkStart w:id="73" w:name="Флажок5_Копия_4"/>
            <w:bookmarkEnd w:id="70"/>
            <w:bookmarkEnd w:id="71"/>
            <w:bookmarkEnd w:id="72"/>
            <w:bookmarkEnd w:id="73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5" name="Врезк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5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{replaceIndex5}, {replaceCountry5}, {replaceCity5}, {replaceAdress5}, {replaceAdressNum5}, {replaceCorpus5}, {replaceNumbH5}</w:t>
            </w:r>
          </w:p>
        </w:tc>
      </w:tr>
      <w:tr>
        <w:trPr>
          <w:trHeight w:val="54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5}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74" w:name="Флажок14"/>
            <w:bookmarkStart w:id="75" w:name="Флажок14"/>
            <w:bookmarkEnd w:id="7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76" w:name="Флажок4_Копия_5"/>
            <w:bookmarkStart w:id="77" w:name="Флажок4_Копия_5"/>
            <w:bookmarkEnd w:id="7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78" w:name="Флажок4_Копия_5_Копия_1"/>
            <w:bookmarkStart w:id="79" w:name="Флажок4_Копия_5_Копия_1_Копия_1"/>
            <w:bookmarkStart w:id="80" w:name="Флажок4_Копия_5_Копия_1"/>
            <w:bookmarkStart w:id="81" w:name="Флажок4_Копия_5"/>
            <w:bookmarkEnd w:id="78"/>
            <w:bookmarkEnd w:id="79"/>
            <w:bookmarkEnd w:id="80"/>
            <w:bookmarkEnd w:id="8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82" w:name="Флажок5_Копия_5"/>
            <w:bookmarkStart w:id="83" w:name="Флажок5_Копия_5"/>
            <w:bookmarkEnd w:id="8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84" w:name="Флажок5_Копия_5_Копия_1"/>
            <w:bookmarkStart w:id="85" w:name="Флажок5_Копия_5_Копия_1_Копия_1"/>
            <w:bookmarkStart w:id="86" w:name="Флажок5_Копия_5_Копия_1"/>
            <w:bookmarkStart w:id="87" w:name="Флажок5_Копия_5"/>
            <w:bookmarkEnd w:id="84"/>
            <w:bookmarkEnd w:id="85"/>
            <w:bookmarkEnd w:id="86"/>
            <w:bookmarkEnd w:id="87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6" name="Врезка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6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6}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6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{replaceIndex6}, {replaceCountry6}, {replaceCity6}, {replaceAdress6}, {replaceAdressNum6}, {replaceCorpus6}, {replaceNumbH6}</w:t>
            </w:r>
          </w:p>
        </w:tc>
      </w:tr>
      <w:tr>
        <w:trPr>
          <w:trHeight w:val="560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6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88" w:name="Флажок15"/>
            <w:bookmarkStart w:id="89" w:name="Флажок15"/>
            <w:bookmarkEnd w:id="8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90" w:name="Флажок4_Копия_6"/>
            <w:bookmarkStart w:id="91" w:name="Флажок4_Копия_6"/>
            <w:bookmarkEnd w:id="9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92" w:name="Флажок4_Копия_6_Копия_1"/>
            <w:bookmarkStart w:id="93" w:name="Флажок4_Копия_6_Копия_1_Копия_1"/>
            <w:bookmarkStart w:id="94" w:name="Флажок4_Копия_6_Копия_1"/>
            <w:bookmarkStart w:id="95" w:name="Флажок4_Копия_6"/>
            <w:bookmarkEnd w:id="92"/>
            <w:bookmarkEnd w:id="93"/>
            <w:bookmarkEnd w:id="94"/>
            <w:bookmarkEnd w:id="9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96" w:name="Флажок5_Копия_6"/>
            <w:bookmarkStart w:id="97" w:name="Флажок5_Копия_6"/>
            <w:bookmarkEnd w:id="9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98" w:name="Флажок5_Копия_6_Копия_1"/>
            <w:bookmarkStart w:id="99" w:name="Флажок5_Копия_6_Копия_1_Копия_1"/>
            <w:bookmarkStart w:id="100" w:name="Флажок5_Копия_6_Копия_1"/>
            <w:bookmarkStart w:id="101" w:name="Флажок5_Копия_6"/>
            <w:bookmarkEnd w:id="98"/>
            <w:bookmarkEnd w:id="99"/>
            <w:bookmarkEnd w:id="100"/>
            <w:bookmarkEnd w:id="10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4</Pages>
  <Words>1112</Words>
  <Characters>9316</Characters>
  <CharactersWithSpaces>10544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2023-12-10T00:09:21Z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