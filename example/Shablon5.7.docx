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{rSN4}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{rPN4}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{replaceFIO4}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{rSN5}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{rPN5}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{replaceFIO5}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{rSN6}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{rPN6}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{replaceFIO6}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{rSN7}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{rPN7}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{replaceFIO7}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5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{replaceIndex4}, {replaceCountry4}, {replaceCity4}, {replaceAdress4}, {replaceAdressNum4}, {replaceCorpus4}, {replaceNumbH4}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0" w:name="Флажок13"/>
            <w:bookmarkStart w:id="61" w:name="Флажок13"/>
            <w:bookmarkEnd w:id="6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62" w:name="Флажок4_Копия_4"/>
            <w:bookmarkStart w:id="63" w:name="Флажок4_Копия_4"/>
            <w:bookmarkEnd w:id="6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64" w:name="Флажок4_Копия_4_Копия_1"/>
            <w:bookmarkStart w:id="65" w:name="Флажок4_Копия_4_Копия_1_Копия_1"/>
            <w:bookmarkStart w:id="66" w:name="Флажок4_Копия_4_Копия_1"/>
            <w:bookmarkStart w:id="67" w:name="Флажок4_Копия_4"/>
            <w:bookmarkEnd w:id="64"/>
            <w:bookmarkEnd w:id="65"/>
            <w:bookmarkEnd w:id="66"/>
            <w:bookmarkEnd w:id="6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8" w:name="Флажок5_Копия_4"/>
            <w:bookmarkStart w:id="69" w:name="Флажок5_Копия_4"/>
            <w:bookmarkEnd w:id="6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70" w:name="Флажок5_Копия_4_Копия_1"/>
            <w:bookmarkStart w:id="71" w:name="Флажок5_Копия_4_Копия_1_Копия_1"/>
            <w:bookmarkStart w:id="72" w:name="Флажок5_Копия_4_Копия_1"/>
            <w:bookmarkStart w:id="73" w:name="Флажок5_Копия_4"/>
            <w:bookmarkEnd w:id="70"/>
            <w:bookmarkEnd w:id="71"/>
            <w:bookmarkEnd w:id="72"/>
            <w:bookmarkEnd w:id="7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5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{replaceIndex5}, {replaceCountry5}, {replaceCity5}, {replaceAdress5}, {replaceAdressNum5}, {replaceCorpus5}, {replaceNumbH5}</w:t>
            </w:r>
          </w:p>
        </w:tc>
      </w:tr>
      <w:tr>
        <w:trPr>
          <w:trHeight w:val="54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5}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74" w:name="Флажок14"/>
            <w:bookmarkStart w:id="75" w:name="Флажок14"/>
            <w:bookmarkEnd w:id="7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76" w:name="Флажок4_Копия_5"/>
            <w:bookmarkStart w:id="77" w:name="Флажок4_Копия_5"/>
            <w:bookmarkEnd w:id="7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78" w:name="Флажок4_Копия_5_Копия_1"/>
            <w:bookmarkStart w:id="79" w:name="Флажок4_Копия_5_Копия_1_Копия_1"/>
            <w:bookmarkStart w:id="80" w:name="Флажок4_Копия_5_Копия_1"/>
            <w:bookmarkStart w:id="81" w:name="Флажок4_Копия_5"/>
            <w:bookmarkEnd w:id="78"/>
            <w:bookmarkEnd w:id="79"/>
            <w:bookmarkEnd w:id="80"/>
            <w:bookmarkEnd w:id="8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2" w:name="Флажок5_Копия_5"/>
            <w:bookmarkStart w:id="83" w:name="Флажок5_Копия_5"/>
            <w:bookmarkEnd w:id="8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84" w:name="Флажок5_Копия_5_Копия_1"/>
            <w:bookmarkStart w:id="85" w:name="Флажок5_Копия_5_Копия_1_Копия_1"/>
            <w:bookmarkStart w:id="86" w:name="Флажок5_Копия_5_Копия_1"/>
            <w:bookmarkStart w:id="87" w:name="Флажок5_Копия_5"/>
            <w:bookmarkEnd w:id="84"/>
            <w:bookmarkEnd w:id="85"/>
            <w:bookmarkEnd w:id="86"/>
            <w:bookmarkEnd w:id="87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6" name="Врезк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6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6}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{replaceIndex6}, {replaceCountry6}, {replaceCity6}, {replaceAdress6}, {replaceAdressNum6}, {replaceCorpus6}, {replaceNumbH6}</w:t>
            </w:r>
          </w:p>
        </w:tc>
      </w:tr>
      <w:tr>
        <w:trPr>
          <w:trHeight w:val="560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6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8" w:name="Флажок15"/>
            <w:bookmarkStart w:id="89" w:name="Флажок15"/>
            <w:bookmarkEnd w:id="8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90" w:name="Флажок4_Копия_6"/>
            <w:bookmarkStart w:id="91" w:name="Флажок4_Копия_6"/>
            <w:bookmarkEnd w:id="9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92" w:name="Флажок4_Копия_6_Копия_1"/>
            <w:bookmarkStart w:id="93" w:name="Флажок4_Копия_6_Копия_1_Копия_1"/>
            <w:bookmarkStart w:id="94" w:name="Флажок4_Копия_6_Копия_1"/>
            <w:bookmarkStart w:id="95" w:name="Флажок4_Копия_6"/>
            <w:bookmarkEnd w:id="92"/>
            <w:bookmarkEnd w:id="93"/>
            <w:bookmarkEnd w:id="94"/>
            <w:bookmarkEnd w:id="9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96" w:name="Флажок5_Копия_6"/>
            <w:bookmarkStart w:id="97" w:name="Флажок5_Копия_6"/>
            <w:bookmarkEnd w:id="9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98" w:name="Флажок5_Копия_6_Копия_1"/>
            <w:bookmarkStart w:id="99" w:name="Флажок5_Копия_6_Копия_1_Копия_1"/>
            <w:bookmarkStart w:id="100" w:name="Флажок5_Копия_6_Копия_1"/>
            <w:bookmarkStart w:id="101" w:name="Флажок5_Копия_6"/>
            <w:bookmarkEnd w:id="98"/>
            <w:bookmarkEnd w:id="99"/>
            <w:bookmarkEnd w:id="100"/>
            <w:bookmarkEnd w:id="10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7" name="Врезка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7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7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0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{replaceIndex7}, {replaceCountry7}, {replaceCity7}, {replaceAdress7}, {replaceAdressNum7}, {replaceCorpus7}, {replaceNumbH7}</w:t>
            </w:r>
          </w:p>
        </w:tc>
      </w:tr>
      <w:tr>
        <w:trPr>
          <w:trHeight w:val="55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7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02" w:name="Флажок16"/>
            <w:bookmarkStart w:id="103" w:name="Флажок16"/>
            <w:bookmarkEnd w:id="10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104" w:name="Флажок4_Копия_7"/>
            <w:bookmarkStart w:id="105" w:name="Флажок4_Копия_7"/>
            <w:bookmarkEnd w:id="10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106" w:name="Флажок4_Копия_7_Копия_1"/>
            <w:bookmarkStart w:id="107" w:name="Флажок4_Копия_7_Копия_1_Копия_1"/>
            <w:bookmarkStart w:id="108" w:name="Флажок4_Копия_7_Копия_1"/>
            <w:bookmarkStart w:id="109" w:name="Флажок4_Копия_7"/>
            <w:bookmarkEnd w:id="106"/>
            <w:bookmarkEnd w:id="107"/>
            <w:bookmarkEnd w:id="108"/>
            <w:bookmarkEnd w:id="10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10" w:name="Флажок5_Копия_7"/>
            <w:bookmarkStart w:id="111" w:name="Флажок5_Копия_7"/>
            <w:bookmarkEnd w:id="11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112" w:name="Флажок5_Копия_7_Копия_1"/>
            <w:bookmarkStart w:id="113" w:name="Флажок5_Копия_7_Копия_1_Копия_1"/>
            <w:bookmarkStart w:id="114" w:name="Флажок5_Копия_7_Копия_1"/>
            <w:bookmarkStart w:id="115" w:name="Флажок5_Копия_7"/>
            <w:bookmarkEnd w:id="112"/>
            <w:bookmarkEnd w:id="113"/>
            <w:bookmarkEnd w:id="114"/>
            <w:bookmarkEnd w:id="11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4</Pages>
  <Words>1237</Words>
  <Characters>10372</Characters>
  <CharactersWithSpaces>11745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2023-12-10T00:09:49Z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