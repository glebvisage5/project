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{rSN3}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{rPN3}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{replaceFIO3}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{rSN4}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{rPN4}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{replaceFIO4}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{rSN5}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{rPN5}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{replaceFIO5}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{rSN6}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{rPN6}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{replaceFIO6}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{rSN7}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{rPN7}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{replaceFIO7}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{rSN8}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{rPN8}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{replaceFIO8}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3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68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{replaceIndex3}, {replaceCountry3}, {replaceCity3}, {replaceAdress3}, {replaceAdressNum3}, {replaceCorpus3}, {replaceNumbH3}</w:t>
            </w:r>
          </w:p>
        </w:tc>
      </w:tr>
      <w:tr>
        <w:trPr>
          <w:trHeight w:val="692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6" w:name="Флажок12"/>
            <w:bookmarkStart w:id="47" w:name="Флажок12"/>
            <w:bookmarkEnd w:id="4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48" w:name="Флажок4_Копия_3"/>
            <w:bookmarkStart w:id="49" w:name="Флажок4_Копия_3"/>
            <w:bookmarkEnd w:id="4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50" w:name="Флажок4_Копия_3_Копия_1"/>
            <w:bookmarkStart w:id="51" w:name="Флажок4_Копия_3_Копия_1_Копия_1"/>
            <w:bookmarkStart w:id="52" w:name="Флажок4_Копия_3_Копия_1"/>
            <w:bookmarkStart w:id="53" w:name="Флажок4_Копия_3"/>
            <w:bookmarkEnd w:id="50"/>
            <w:bookmarkEnd w:id="51"/>
            <w:bookmarkEnd w:id="52"/>
            <w:bookmarkEnd w:id="5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54" w:name="Флажок5_Копия_3"/>
            <w:bookmarkStart w:id="55" w:name="Флажок5_Копия_3"/>
            <w:bookmarkEnd w:id="5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56" w:name="Флажок5_Копия_3_Копия_1"/>
            <w:bookmarkStart w:id="57" w:name="Флажок5_Копия_3_Копия_1_Копия_1"/>
            <w:bookmarkStart w:id="58" w:name="Флажок5_Копия_3_Копия_1"/>
            <w:bookmarkStart w:id="59" w:name="Флажок5_Копия_3"/>
            <w:bookmarkEnd w:id="56"/>
            <w:bookmarkEnd w:id="57"/>
            <w:bookmarkEnd w:id="58"/>
            <w:bookmarkEnd w:id="5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5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{replaceIndex4}, {replaceCountry4}, {replaceCity4}, {replaceAdress4}, {replaceAdressNum4}, {replaceCorpus4}, {replaceNumbH4}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0" w:name="Флажок13"/>
            <w:bookmarkStart w:id="61" w:name="Флажок13"/>
            <w:bookmarkEnd w:id="6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62" w:name="Флажок4_Копия_4"/>
            <w:bookmarkStart w:id="63" w:name="Флажок4_Копия_4"/>
            <w:bookmarkEnd w:id="6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64" w:name="Флажок4_Копия_4_Копия_1"/>
            <w:bookmarkStart w:id="65" w:name="Флажок4_Копия_4_Копия_1_Копия_1"/>
            <w:bookmarkStart w:id="66" w:name="Флажок4_Копия_4_Копия_1"/>
            <w:bookmarkStart w:id="67" w:name="Флажок4_Копия_4"/>
            <w:bookmarkEnd w:id="64"/>
            <w:bookmarkEnd w:id="65"/>
            <w:bookmarkEnd w:id="66"/>
            <w:bookmarkEnd w:id="6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8" w:name="Флажок5_Копия_4"/>
            <w:bookmarkStart w:id="69" w:name="Флажок5_Копия_4"/>
            <w:bookmarkEnd w:id="6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70" w:name="Флажок5_Копия_4_Копия_1"/>
            <w:bookmarkStart w:id="71" w:name="Флажок5_Копия_4_Копия_1_Копия_1"/>
            <w:bookmarkStart w:id="72" w:name="Флажок5_Копия_4_Копия_1"/>
            <w:bookmarkStart w:id="73" w:name="Флажок5_Копия_4"/>
            <w:bookmarkEnd w:id="70"/>
            <w:bookmarkEnd w:id="71"/>
            <w:bookmarkEnd w:id="72"/>
            <w:bookmarkEnd w:id="73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5" name="Врезк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5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{replaceIndex5}, {replaceCountry5}, {replaceCity5}, {replaceAdress5}, {replaceAdressNum5}, {replaceCorpus5}, {replaceNumbH5}</w:t>
            </w:r>
          </w:p>
        </w:tc>
      </w:tr>
      <w:tr>
        <w:trPr>
          <w:trHeight w:val="54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5}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74" w:name="Флажок14"/>
            <w:bookmarkStart w:id="75" w:name="Флажок14"/>
            <w:bookmarkEnd w:id="7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76" w:name="Флажок4_Копия_5"/>
            <w:bookmarkStart w:id="77" w:name="Флажок4_Копия_5"/>
            <w:bookmarkEnd w:id="7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78" w:name="Флажок4_Копия_5_Копия_1"/>
            <w:bookmarkStart w:id="79" w:name="Флажок4_Копия_5_Копия_1_Копия_1"/>
            <w:bookmarkStart w:id="80" w:name="Флажок4_Копия_5_Копия_1"/>
            <w:bookmarkStart w:id="81" w:name="Флажок4_Копия_5"/>
            <w:bookmarkEnd w:id="78"/>
            <w:bookmarkEnd w:id="79"/>
            <w:bookmarkEnd w:id="80"/>
            <w:bookmarkEnd w:id="8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2" w:name="Флажок5_Копия_5"/>
            <w:bookmarkStart w:id="83" w:name="Флажок5_Копия_5"/>
            <w:bookmarkEnd w:id="8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84" w:name="Флажок5_Копия_5_Копия_1"/>
            <w:bookmarkStart w:id="85" w:name="Флажок5_Копия_5_Копия_1_Копия_1"/>
            <w:bookmarkStart w:id="86" w:name="Флажок5_Копия_5_Копия_1"/>
            <w:bookmarkStart w:id="87" w:name="Флажок5_Копия_5"/>
            <w:bookmarkEnd w:id="84"/>
            <w:bookmarkEnd w:id="85"/>
            <w:bookmarkEnd w:id="86"/>
            <w:bookmarkEnd w:id="87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6" name="Врезк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6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6}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{replaceIndex6}, {replaceCountry6}, {replaceCity6}, {replaceAdress6}, {replaceAdressNum6}, {replaceCorpus6}, {replaceNumbH6}</w:t>
            </w:r>
          </w:p>
        </w:tc>
      </w:tr>
      <w:tr>
        <w:trPr>
          <w:trHeight w:val="560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6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8" w:name="Флажок15"/>
            <w:bookmarkStart w:id="89" w:name="Флажок15"/>
            <w:bookmarkEnd w:id="8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90" w:name="Флажок4_Копия_6"/>
            <w:bookmarkStart w:id="91" w:name="Флажок4_Копия_6"/>
            <w:bookmarkEnd w:id="9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92" w:name="Флажок4_Копия_6_Копия_1"/>
            <w:bookmarkStart w:id="93" w:name="Флажок4_Копия_6_Копия_1_Копия_1"/>
            <w:bookmarkStart w:id="94" w:name="Флажок4_Копия_6_Копия_1"/>
            <w:bookmarkStart w:id="95" w:name="Флажок4_Копия_6"/>
            <w:bookmarkEnd w:id="92"/>
            <w:bookmarkEnd w:id="93"/>
            <w:bookmarkEnd w:id="94"/>
            <w:bookmarkEnd w:id="9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96" w:name="Флажок5_Копия_6"/>
            <w:bookmarkStart w:id="97" w:name="Флажок5_Копия_6"/>
            <w:bookmarkEnd w:id="9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98" w:name="Флажок5_Копия_6_Копия_1"/>
            <w:bookmarkStart w:id="99" w:name="Флажок5_Копия_6_Копия_1_Копия_1"/>
            <w:bookmarkStart w:id="100" w:name="Флажок5_Копия_6_Копия_1"/>
            <w:bookmarkStart w:id="101" w:name="Флажок5_Копия_6"/>
            <w:bookmarkEnd w:id="98"/>
            <w:bookmarkEnd w:id="99"/>
            <w:bookmarkEnd w:id="100"/>
            <w:bookmarkEnd w:id="10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7" name="Врезка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7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7}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0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{replaceIndex7}, {replaceCountry7}, {replaceCity7}, {replaceAdress7}, {replaceAdressNum7}, {replaceCorpus7}, {replaceNumbH7}</w:t>
            </w:r>
          </w:p>
        </w:tc>
      </w:tr>
      <w:tr>
        <w:trPr>
          <w:trHeight w:val="55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7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02" w:name="Флажок16"/>
            <w:bookmarkStart w:id="103" w:name="Флажок16"/>
            <w:bookmarkEnd w:id="10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104" w:name="Флажок4_Копия_7"/>
            <w:bookmarkStart w:id="105" w:name="Флажок4_Копия_7"/>
            <w:bookmarkEnd w:id="10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106" w:name="Флажок4_Копия_7_Копия_1"/>
            <w:bookmarkStart w:id="107" w:name="Флажок4_Копия_7_Копия_1_Копия_1"/>
            <w:bookmarkStart w:id="108" w:name="Флажок4_Копия_7_Копия_1"/>
            <w:bookmarkStart w:id="109" w:name="Флажок4_Копия_7"/>
            <w:bookmarkEnd w:id="106"/>
            <w:bookmarkEnd w:id="107"/>
            <w:bookmarkEnd w:id="108"/>
            <w:bookmarkEnd w:id="10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10" w:name="Флажок5_Копия_7"/>
            <w:bookmarkStart w:id="111" w:name="Флажок5_Копия_7"/>
            <w:bookmarkEnd w:id="11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112" w:name="Флажок5_Копия_7_Копия_1"/>
            <w:bookmarkStart w:id="113" w:name="Флажок5_Копия_7_Копия_1_Копия_1"/>
            <w:bookmarkStart w:id="114" w:name="Флажок5_Копия_7_Копия_1"/>
            <w:bookmarkStart w:id="115" w:name="Флажок5_Копия_7"/>
            <w:bookmarkEnd w:id="112"/>
            <w:bookmarkEnd w:id="113"/>
            <w:bookmarkEnd w:id="114"/>
            <w:bookmarkEnd w:id="11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8" name="Врезка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8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8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shd w:fill="auto" w:val="clear"/>
                <w:lang w:val="ru-RU" w:eastAsia="ru-RU"/>
              </w:rPr>
              <w:t>{replaceIndex8}, {replaceCountry8}, {replaceCity8}, {replaceAdress8}, {replaceAdressNum8}, {replaceCorpus8}, {replaceNumbH8}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8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7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16" w:name="Флажок17"/>
            <w:bookmarkStart w:id="117" w:name="Флажок17"/>
            <w:bookmarkEnd w:id="11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118" w:name="Флажок4_Копия_8"/>
            <w:bookmarkStart w:id="119" w:name="Флажок4_Копия_8"/>
            <w:bookmarkEnd w:id="11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120" w:name="Флажок4_Копия_8_Копия_1"/>
            <w:bookmarkStart w:id="121" w:name="Флажок4_Копия_8_Копия_1_Копия_1"/>
            <w:bookmarkStart w:id="122" w:name="Флажок4_Копия_8_Копия_1"/>
            <w:bookmarkStart w:id="123" w:name="Флажок4_Копия_8"/>
            <w:bookmarkEnd w:id="120"/>
            <w:bookmarkEnd w:id="121"/>
            <w:bookmarkEnd w:id="122"/>
            <w:bookmarkEnd w:id="12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24" w:name="Флажок5_Копия_8"/>
            <w:bookmarkStart w:id="125" w:name="Флажок5_Копия_8"/>
            <w:bookmarkEnd w:id="12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126" w:name="Флажок5_Копия_8_Копия_1"/>
            <w:bookmarkStart w:id="127" w:name="Флажок5_Копия_8_Копия_1_Копия_1"/>
            <w:bookmarkStart w:id="128" w:name="Флажок5_Копия_8_Копия_1"/>
            <w:bookmarkStart w:id="129" w:name="Флажок5_Копия_8"/>
            <w:bookmarkEnd w:id="126"/>
            <w:bookmarkEnd w:id="127"/>
            <w:bookmarkEnd w:id="128"/>
            <w:bookmarkEnd w:id="12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4</Pages>
  <Words>1362</Words>
  <Characters>11428</Characters>
  <CharactersWithSpaces>12946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2023-12-10T11:11:37Z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